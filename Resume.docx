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E632" w14:textId="1A76E14D" w:rsidR="004D3E91" w:rsidRPr="00765F94" w:rsidRDefault="004D3E91">
      <w:pPr>
        <w:rPr>
          <w:rFonts w:ascii="Times New Roman" w:hAnsi="Times New Roman" w:cs="Times New Roman"/>
        </w:rPr>
      </w:pPr>
    </w:p>
    <w:tbl>
      <w:tblPr>
        <w:tblW w:w="105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1"/>
        <w:gridCol w:w="706"/>
        <w:gridCol w:w="6347"/>
      </w:tblGrid>
      <w:tr w:rsidR="00ED2754" w:rsidRPr="00765F94" w14:paraId="60475C36" w14:textId="77777777" w:rsidTr="00E34989">
        <w:trPr>
          <w:trHeight w:val="8750"/>
        </w:trPr>
        <w:tc>
          <w:tcPr>
            <w:tcW w:w="3531" w:type="dxa"/>
          </w:tcPr>
          <w:p w14:paraId="248D55DF" w14:textId="77777777" w:rsidR="005F5459" w:rsidRPr="00765F94" w:rsidRDefault="005F5459" w:rsidP="005F5459">
            <w:pPr>
              <w:rPr>
                <w:rFonts w:ascii="Times New Roman" w:hAnsi="Times New Roman" w:cs="Times New Roman"/>
              </w:rPr>
            </w:pPr>
          </w:p>
          <w:p w14:paraId="75B19A2F" w14:textId="2FD96C22" w:rsidR="00ED2754" w:rsidRPr="00765F94" w:rsidRDefault="00000000" w:rsidP="00F61420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2464999"/>
                <w:placeholder>
                  <w:docPart w:val="301437D2A60E4A38BA3A8CFD304CD2BC"/>
                </w:placeholder>
                <w:temporary/>
                <w:showingPlcHdr/>
                <w15:appearance w15:val="hidden"/>
              </w:sdtPr>
              <w:sdtContent>
                <w:r w:rsidR="00ED2754" w:rsidRPr="00765F94">
                  <w:rPr>
                    <w:rFonts w:ascii="Times New Roman" w:hAnsi="Times New Roman" w:cs="Times New Roman"/>
                    <w:sz w:val="22"/>
                    <w:szCs w:val="22"/>
                  </w:rPr>
                  <w:t>Profile</w:t>
                </w:r>
              </w:sdtContent>
            </w:sdt>
          </w:p>
          <w:p w14:paraId="3974FCE7" w14:textId="06543578" w:rsidR="00ED2754" w:rsidRPr="00765F94" w:rsidRDefault="00ED2754" w:rsidP="00BF1B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: K</w:t>
            </w:r>
            <w:r w:rsidR="003B6D1A" w:rsidRPr="00765F94">
              <w:rPr>
                <w:rFonts w:ascii="Times New Roman" w:hAnsi="Times New Roman" w:cs="Times New Roman"/>
                <w:sz w:val="20"/>
                <w:szCs w:val="20"/>
              </w:rPr>
              <w:t xml:space="preserve"> VENKAT RAMANA</w:t>
            </w:r>
          </w:p>
          <w:p w14:paraId="5816FF43" w14:textId="091E6677" w:rsidR="00ED2754" w:rsidRPr="00765F94" w:rsidRDefault="00ED2754" w:rsidP="00DB7CA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</w:t>
            </w: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: 2</w:t>
            </w:r>
            <w:r w:rsidR="003B6D1A" w:rsidRPr="00765F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14:paraId="054B82E9" w14:textId="57845844" w:rsidR="00ED2754" w:rsidRPr="00765F94" w:rsidRDefault="00ED2754" w:rsidP="00DB7CA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STUDY</w:t>
            </w: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: B-TECH</w:t>
            </w:r>
            <w:r w:rsidR="00700D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3117">
              <w:rPr>
                <w:rFonts w:ascii="Times New Roman" w:hAnsi="Times New Roman" w:cs="Times New Roman"/>
                <w:sz w:val="20"/>
                <w:szCs w:val="20"/>
              </w:rPr>
              <w:t>(2022-2026)</w:t>
            </w:r>
          </w:p>
          <w:p w14:paraId="388365FB" w14:textId="4F60440D" w:rsidR="00ED2754" w:rsidRPr="00765F94" w:rsidRDefault="00A63117" w:rsidP="00A63117">
            <w:pPr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Science Engineer</w:t>
            </w:r>
          </w:p>
          <w:p w14:paraId="74931238" w14:textId="2ABF9F34" w:rsidR="00ED2754" w:rsidRPr="00765F94" w:rsidRDefault="009A1C92" w:rsidP="00036450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coursework</w:t>
            </w:r>
          </w:p>
          <w:p w14:paraId="18756D6C" w14:textId="690B7A50" w:rsidR="005E2595" w:rsidRPr="00765F94" w:rsidRDefault="009A1C92" w:rsidP="005E25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</w:p>
          <w:p w14:paraId="6BF374BD" w14:textId="5F918F82" w:rsidR="005E2595" w:rsidRPr="00765F94" w:rsidRDefault="009A1C92" w:rsidP="005E25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Algorithems</w:t>
            </w:r>
          </w:p>
          <w:p w14:paraId="75D272D0" w14:textId="66F8ABAD" w:rsidR="005E2595" w:rsidRPr="00765F94" w:rsidRDefault="009A1C92" w:rsidP="005E25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Operating Syatems</w:t>
            </w:r>
            <w:r w:rsidR="005E2595" w:rsidRPr="00765F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6E0933D" w14:textId="1189175B" w:rsidR="005E2595" w:rsidRPr="00765F94" w:rsidRDefault="009A1C92" w:rsidP="009A1C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Computer Network</w:t>
            </w:r>
            <w:r w:rsidR="00CD68A6" w:rsidRPr="00765F9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2685FBC7" w14:textId="52DD77BA" w:rsidR="0061204A" w:rsidRPr="00765F94" w:rsidRDefault="0061204A" w:rsidP="009A1C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MangoDB</w:t>
            </w:r>
          </w:p>
          <w:p w14:paraId="4BD7FA7B" w14:textId="765EB290" w:rsidR="0061204A" w:rsidRPr="00765F94" w:rsidRDefault="0061204A" w:rsidP="009A1C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  <w:p w14:paraId="3D607911" w14:textId="36C6A6F1" w:rsidR="003408E4" w:rsidRPr="00765F94" w:rsidRDefault="003408E4" w:rsidP="003408E4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42049" w:rsidRPr="00765F94">
              <w:rPr>
                <w:rFonts w:ascii="Times New Roman" w:hAnsi="Times New Roman" w:cs="Times New Roman"/>
                <w:sz w:val="20"/>
                <w:szCs w:val="20"/>
              </w:rPr>
              <w:t>loud platforms</w:t>
            </w:r>
          </w:p>
          <w:p w14:paraId="0E09F0B8" w14:textId="5B20FF39" w:rsidR="0018109D" w:rsidRPr="00765F94" w:rsidRDefault="0018109D" w:rsidP="00181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</w:p>
          <w:p w14:paraId="3281ECA6" w14:textId="33F97481" w:rsidR="003408E4" w:rsidRPr="00765F94" w:rsidRDefault="0018109D" w:rsidP="00D565F3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Azure</w:t>
            </w:r>
          </w:p>
          <w:p w14:paraId="04F2791C" w14:textId="70A292D9" w:rsidR="00B60C5A" w:rsidRPr="00765F94" w:rsidRDefault="00ED2754" w:rsidP="00B60C5A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technical skills</w:t>
            </w:r>
          </w:p>
          <w:p w14:paraId="40B025A9" w14:textId="5DE14506" w:rsidR="00897246" w:rsidRPr="00765F94" w:rsidRDefault="00286A50" w:rsidP="00F6142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</w:p>
          <w:p w14:paraId="720E037E" w14:textId="60744B3B" w:rsidR="003B6D1A" w:rsidRPr="00765F94" w:rsidRDefault="003B6D1A" w:rsidP="00F6142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  <w:p w14:paraId="139A7CF5" w14:textId="0ADC281A" w:rsidR="00897246" w:rsidRPr="00765F94" w:rsidRDefault="00286A50" w:rsidP="00F6142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Web development (Basics)</w:t>
            </w:r>
          </w:p>
          <w:p w14:paraId="212CDC87" w14:textId="0848CD7B" w:rsidR="005C2638" w:rsidRPr="00765F94" w:rsidRDefault="00286A50" w:rsidP="003B6D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C-language</w:t>
            </w:r>
          </w:p>
          <w:p w14:paraId="5B4E41E9" w14:textId="2617C47E" w:rsidR="005C2638" w:rsidRPr="00765F94" w:rsidRDefault="005C2638" w:rsidP="005C2638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MS Office</w:t>
            </w:r>
          </w:p>
          <w:sdt>
            <w:sdtPr>
              <w:rPr>
                <w:rFonts w:ascii="Times New Roman" w:hAnsi="Times New Roman" w:cs="Times New Roman"/>
                <w:color w:val="B85A22" w:themeColor="accent2" w:themeShade="BF"/>
                <w:sz w:val="20"/>
                <w:szCs w:val="20"/>
                <w:u w:val="single"/>
              </w:rPr>
              <w:id w:val="1867093103"/>
              <w:placeholder>
                <w:docPart w:val="F88D3242DA6C4294BA05D5152D73E127"/>
              </w:placeholder>
              <w:temporary/>
              <w:showingPlcHdr/>
              <w15:appearance w15:val="hidden"/>
            </w:sdtPr>
            <w:sdtContent>
              <w:p w14:paraId="4EBEDB2D" w14:textId="77777777" w:rsidR="00ED2754" w:rsidRPr="00765F94" w:rsidRDefault="00ED2754" w:rsidP="00CB0055">
                <w:pPr>
                  <w:pStyle w:val="Heading3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65F94">
                  <w:rPr>
                    <w:rFonts w:ascii="Times New Roman" w:hAnsi="Times New Roman" w:cs="Times New Roman"/>
                    <w:sz w:val="20"/>
                    <w:szCs w:val="20"/>
                  </w:rPr>
                  <w:t>Hobbies</w:t>
                </w:r>
              </w:p>
            </w:sdtContent>
          </w:sdt>
          <w:p w14:paraId="0AEB2970" w14:textId="1A8465B5" w:rsidR="00ED2754" w:rsidRPr="00765F94" w:rsidRDefault="00ED2754" w:rsidP="00DB7C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Learning new technologies</w:t>
            </w:r>
          </w:p>
          <w:p w14:paraId="7AA16A3A" w14:textId="1436BF23" w:rsidR="00ED2754" w:rsidRPr="00765F94" w:rsidRDefault="00ED2754" w:rsidP="00DB7C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Playing cricket</w:t>
            </w:r>
          </w:p>
          <w:p w14:paraId="1D752A49" w14:textId="49DA0384" w:rsidR="00ED2754" w:rsidRPr="00765F94" w:rsidRDefault="00ED2754" w:rsidP="00DB7C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Listening to music</w:t>
            </w:r>
          </w:p>
          <w:p w14:paraId="6BEFB9D3" w14:textId="002D723A" w:rsidR="00ED2754" w:rsidRPr="00765F94" w:rsidRDefault="00ED2754" w:rsidP="00DB7C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Watching web series and movies</w:t>
            </w:r>
          </w:p>
          <w:p w14:paraId="584BB0D8" w14:textId="60F0AA9A" w:rsidR="00ED2754" w:rsidRPr="00765F94" w:rsidRDefault="00ED2754" w:rsidP="00BB17FF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area of interest</w:t>
            </w:r>
          </w:p>
          <w:p w14:paraId="6ACC2F46" w14:textId="33FBAF97" w:rsidR="00ED2754" w:rsidRPr="00765F94" w:rsidRDefault="00512770" w:rsidP="008F507B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Technology</w:t>
            </w:r>
          </w:p>
          <w:p w14:paraId="363E8458" w14:textId="77777777" w:rsidR="00ED2754" w:rsidRPr="00765F94" w:rsidRDefault="00ED2754" w:rsidP="00CD5FA5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Sports</w:t>
            </w:r>
          </w:p>
          <w:p w14:paraId="0B80BFE0" w14:textId="689EAFB7" w:rsidR="00ED2754" w:rsidRPr="00765F94" w:rsidRDefault="00ED2754" w:rsidP="008972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5F94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Music</w:t>
            </w:r>
          </w:p>
          <w:p w14:paraId="654DA766" w14:textId="77777777" w:rsidR="00ED2754" w:rsidRPr="00765F94" w:rsidRDefault="00ED2754" w:rsidP="009862B1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lANGUAGES KNOWN</w:t>
            </w:r>
          </w:p>
          <w:p w14:paraId="6F1BE8A4" w14:textId="77777777" w:rsidR="00ED2754" w:rsidRPr="00765F94" w:rsidRDefault="00ED2754" w:rsidP="009862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CB8CDB2" w14:textId="463559F5" w:rsidR="00ED2754" w:rsidRPr="00765F94" w:rsidRDefault="00ED2754" w:rsidP="00EC01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Telugu</w:t>
            </w:r>
          </w:p>
          <w:p w14:paraId="43C0E155" w14:textId="1F8518F8" w:rsidR="00ED2754" w:rsidRPr="00765F94" w:rsidRDefault="00ED2754" w:rsidP="008972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Hindi</w:t>
            </w:r>
          </w:p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289972581"/>
              <w:placeholder>
                <w:docPart w:val="24A1034C9EE14104A3AC3D33A52E7B87"/>
              </w:placeholder>
              <w:temporary/>
              <w:showingPlcHdr/>
              <w15:appearance w15:val="hidden"/>
            </w:sdtPr>
            <w:sdtContent>
              <w:p w14:paraId="59914A6D" w14:textId="77777777" w:rsidR="00ED2754" w:rsidRPr="00765F94" w:rsidRDefault="00ED2754" w:rsidP="004564A0">
                <w:pPr>
                  <w:pStyle w:val="Heading3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765F94">
                  <w:rPr>
                    <w:rFonts w:ascii="Times New Roman" w:hAnsi="Times New Roman" w:cs="Times New Roman"/>
                    <w:sz w:val="20"/>
                    <w:szCs w:val="20"/>
                  </w:rPr>
                  <w:t>Contact</w:t>
                </w:r>
              </w:p>
            </w:sdtContent>
          </w:sdt>
          <w:p w14:paraId="35E11B8E" w14:textId="65DE38DC" w:rsidR="00ED2754" w:rsidRPr="00765F94" w:rsidRDefault="00000000" w:rsidP="00863F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id w:val="1485050717"/>
                <w:placeholder>
                  <w:docPart w:val="D224C77A19C24C7FB46FE4A40D23B2FA"/>
                </w:placeholder>
                <w:temporary/>
                <w:showingPlcHdr/>
                <w15:appearance w15:val="hidden"/>
              </w:sdtPr>
              <w:sdtContent>
                <w:r w:rsidR="00ED2754" w:rsidRPr="00765F94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0"/>
                    <w:szCs w:val="20"/>
                  </w:rPr>
                  <w:t>PHONE:</w:t>
                </w:r>
              </w:sdtContent>
            </w:sdt>
            <w:r w:rsidR="00ED2754" w:rsidRPr="00765F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+91 - </w:t>
            </w:r>
            <w:r w:rsidR="003B6D1A" w:rsidRPr="00765F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6305618713</w:t>
            </w:r>
          </w:p>
          <w:p w14:paraId="15C05E2A" w14:textId="5A2D8AEB" w:rsidR="00277BF2" w:rsidRPr="00765F94" w:rsidRDefault="00ED2754" w:rsidP="00A516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7BA79D" w:themeColor="accent5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EMAIL</w:t>
            </w:r>
            <w:r w:rsidR="00FA60FA" w:rsidRPr="00765F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4FBF" w:rsidRPr="00765F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:venkatramana.kalakota@gmail.com</w:t>
            </w:r>
          </w:p>
        </w:tc>
        <w:tc>
          <w:tcPr>
            <w:tcW w:w="706" w:type="dxa"/>
          </w:tcPr>
          <w:p w14:paraId="0FE92DF4" w14:textId="77777777" w:rsidR="00ED2754" w:rsidRPr="00765F94" w:rsidRDefault="00ED2754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47" w:type="dxa"/>
          </w:tcPr>
          <w:p w14:paraId="7F94A20F" w14:textId="4576B136" w:rsidR="00ED2754" w:rsidRPr="00765F94" w:rsidRDefault="00ED2754" w:rsidP="00F61420">
            <w:pPr>
              <w:pStyle w:val="Title"/>
              <w:rPr>
                <w:rFonts w:ascii="Times New Roman" w:hAnsi="Times New Roman" w:cs="Times New Roman"/>
                <w:sz w:val="40"/>
                <w:szCs w:val="40"/>
              </w:rPr>
            </w:pPr>
            <w:r w:rsidRPr="00765F94">
              <w:rPr>
                <w:rFonts w:ascii="Times New Roman" w:hAnsi="Times New Roman" w:cs="Times New Roman"/>
                <w:sz w:val="40"/>
                <w:szCs w:val="40"/>
              </w:rPr>
              <w:t>KALAKOTA</w:t>
            </w:r>
            <w:r w:rsidR="00A14097" w:rsidRPr="00765F94">
              <w:rPr>
                <w:rFonts w:ascii="Times New Roman" w:hAnsi="Times New Roman" w:cs="Times New Roman"/>
                <w:sz w:val="40"/>
                <w:szCs w:val="40"/>
              </w:rPr>
              <w:t xml:space="preserve"> VENKAT RAMANA</w:t>
            </w:r>
          </w:p>
          <w:p w14:paraId="681E4B4B" w14:textId="240965DA" w:rsidR="005E7F88" w:rsidRPr="00765F94" w:rsidRDefault="00FD29E0" w:rsidP="001269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5F94">
              <w:rPr>
                <w:rFonts w:ascii="Times New Roman" w:hAnsi="Times New Roman" w:cs="Times New Roman"/>
                <w:b/>
                <w:bCs/>
              </w:rPr>
              <w:t xml:space="preserve">venkatramana.kalakota@gmail.com  </w:t>
            </w:r>
            <w:hyperlink r:id="rId7" w:history="1">
              <w:r w:rsidRPr="00F53CBE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</w:rPr>
                <w:t>Linkedin</w:t>
              </w:r>
            </w:hyperlink>
            <w:r w:rsidR="00A516B8" w:rsidRPr="00F53C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516B8" w:rsidRPr="00765F94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hyperlink r:id="rId8" w:history="1">
              <w:r w:rsidR="00A516B8" w:rsidRPr="00765F94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</w:rPr>
                <w:t>Github</w:t>
              </w:r>
            </w:hyperlink>
            <w:r w:rsidR="00A516B8" w:rsidRPr="00765F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65F94">
              <w:rPr>
                <w:rFonts w:ascii="Times New Roman" w:hAnsi="Times New Roman" w:cs="Times New Roman"/>
                <w:b/>
                <w:bCs/>
              </w:rPr>
              <w:t xml:space="preserve">  6305618713</w:t>
            </w:r>
            <w:r w:rsidR="00A516B8" w:rsidRPr="00765F94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4C172CB1" w14:textId="77777777" w:rsidR="00ED2754" w:rsidRPr="00765F94" w:rsidRDefault="00ED2754" w:rsidP="00512770">
            <w:pPr>
              <w:pStyle w:val="Heading2"/>
              <w:rPr>
                <w:rFonts w:ascii="Times New Roman" w:eastAsia="Arial" w:hAnsi="Times New Roman" w:cs="Times New Roman"/>
                <w:color w:val="548AB7" w:themeColor="accent1" w:themeShade="BF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  <w:t>OBJECTIVE</w:t>
            </w:r>
          </w:p>
          <w:p w14:paraId="5F54311E" w14:textId="3D9A365A" w:rsidR="00DA09A6" w:rsidRPr="00765F94" w:rsidRDefault="00897246" w:rsidP="00DA09A6">
            <w:pPr>
              <w:widowControl w:val="0"/>
              <w:spacing w:before="240" w:after="240" w:line="276" w:lineRule="auto"/>
              <w:rPr>
                <w:rFonts w:ascii="Times New Roman" w:hAnsi="Times New Roman" w:cs="Times New Roman"/>
                <w:color w:val="3C484E"/>
                <w:sz w:val="22"/>
                <w:shd w:val="clear" w:color="auto" w:fill="FFFFFF"/>
              </w:rPr>
            </w:pPr>
            <w:r w:rsidRPr="00765F94">
              <w:rPr>
                <w:rFonts w:ascii="Times New Roman" w:hAnsi="Times New Roman" w:cs="Times New Roman"/>
                <w:color w:val="3C484E"/>
                <w:sz w:val="22"/>
                <w:shd w:val="clear" w:color="auto" w:fill="FFFFFF"/>
              </w:rPr>
              <w:t xml:space="preserve">To work in a firm with a professional </w:t>
            </w:r>
            <w:r w:rsidR="00DB7CAE" w:rsidRPr="00765F94">
              <w:rPr>
                <w:rFonts w:ascii="Times New Roman" w:hAnsi="Times New Roman" w:cs="Times New Roman"/>
                <w:color w:val="3C484E"/>
                <w:sz w:val="22"/>
                <w:shd w:val="clear" w:color="auto" w:fill="FFFFFF"/>
              </w:rPr>
              <w:t>work-driven</w:t>
            </w:r>
            <w:r w:rsidRPr="00765F94">
              <w:rPr>
                <w:rFonts w:ascii="Times New Roman" w:hAnsi="Times New Roman" w:cs="Times New Roman"/>
                <w:color w:val="3C484E"/>
                <w:sz w:val="22"/>
                <w:shd w:val="clear" w:color="auto" w:fill="FFFFFF"/>
              </w:rPr>
              <w:t xml:space="preserve"> environment where I can utilize and apply my knowledge, skill which would enable me as a fresh graduate to grow while fulfilling organizational goals.</w:t>
            </w:r>
          </w:p>
          <w:sdt>
            <w:sdtPr>
              <w:rPr>
                <w:rFonts w:ascii="Times New Roman" w:hAnsi="Times New Roman" w:cs="Times New Roman"/>
                <w:szCs w:val="22"/>
              </w:rPr>
              <w:id w:val="-1752036576"/>
              <w:placeholder>
                <w:docPart w:val="B2637EC5054F41C186AF0AB1796684D2"/>
              </w:placeholder>
              <w:temporary/>
              <w:showingPlcHdr/>
              <w15:appearance w15:val="hidden"/>
            </w:sdtPr>
            <w:sdtContent>
              <w:p w14:paraId="6B408832" w14:textId="1E0FFEAE" w:rsidR="00ED2754" w:rsidRPr="00765F94" w:rsidRDefault="00ED2754" w:rsidP="00897246">
                <w:pPr>
                  <w:pStyle w:val="Heading2"/>
                  <w:spacing w:after="240"/>
                  <w:rPr>
                    <w:rFonts w:ascii="Times New Roman" w:hAnsi="Times New Roman" w:cs="Times New Roman"/>
                    <w:szCs w:val="22"/>
                  </w:rPr>
                </w:pPr>
                <w:r w:rsidRPr="00765F94">
                  <w:rPr>
                    <w:rFonts w:ascii="Times New Roman" w:hAnsi="Times New Roman" w:cs="Times New Roman"/>
                    <w:color w:val="548AB7" w:themeColor="accent1" w:themeShade="BF"/>
                    <w:sz w:val="20"/>
                    <w:szCs w:val="20"/>
                  </w:rPr>
                  <w:t>EDUCATION</w:t>
                </w:r>
              </w:p>
            </w:sdtContent>
          </w:sdt>
          <w:p w14:paraId="25B5D1B0" w14:textId="470D81D0" w:rsidR="00ED2754" w:rsidRPr="00765F94" w:rsidRDefault="00ED2754" w:rsidP="001A0BDC">
            <w:pPr>
              <w:pStyle w:val="Heading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  <w:r w:rsidR="005A6A13" w:rsidRPr="00765F94">
              <w:rPr>
                <w:rFonts w:ascii="Times New Roman" w:hAnsi="Times New Roman" w:cs="Times New Roman"/>
                <w:sz w:val="20"/>
                <w:szCs w:val="20"/>
              </w:rPr>
              <w:t xml:space="preserve"> UNIVERSITY</w:t>
            </w: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9F6FE8" w:rsidRPr="009F6FE8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ANANTHASAGAR</w:t>
            </w:r>
          </w:p>
          <w:p w14:paraId="43E833FF" w14:textId="75FB0D41" w:rsidR="005D1177" w:rsidRPr="00765F94" w:rsidRDefault="00ED2754" w:rsidP="00CF508A">
            <w:pPr>
              <w:pStyle w:val="Heading4"/>
              <w:ind w:left="360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CGPA – </w:t>
            </w:r>
            <w:r w:rsidR="00EC5CCF"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7.8</w:t>
            </w:r>
          </w:p>
          <w:p w14:paraId="54206B6F" w14:textId="77777777" w:rsidR="00CF508A" w:rsidRPr="00765F94" w:rsidRDefault="00CF508A" w:rsidP="00CF508A">
            <w:pPr>
              <w:pStyle w:val="Heading4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89D087" w14:textId="07B55F94" w:rsidR="00ED2754" w:rsidRPr="00765F94" w:rsidRDefault="00ED2754" w:rsidP="001A0BDC">
            <w:pPr>
              <w:pStyle w:val="Heading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 xml:space="preserve">SR JUNIOR COLLEGE – </w:t>
            </w:r>
            <w:r w:rsidR="004952AE" w:rsidRPr="00765F94">
              <w:rPr>
                <w:rFonts w:ascii="Times New Roman" w:hAnsi="Times New Roman" w:cs="Times New Roman"/>
                <w:sz w:val="20"/>
                <w:szCs w:val="20"/>
              </w:rPr>
              <w:t>NAKKALAGUTTA</w:t>
            </w:r>
          </w:p>
          <w:p w14:paraId="42F5860B" w14:textId="093FB1C1" w:rsidR="00ED2754" w:rsidRPr="00765F94" w:rsidRDefault="00ED2754" w:rsidP="00CF508A">
            <w:pPr>
              <w:pStyle w:val="Heading4"/>
              <w:ind w:left="360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PERCENTAGE – 84.</w:t>
            </w:r>
            <w:r w:rsidR="004952AE"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3</w:t>
            </w:r>
          </w:p>
          <w:p w14:paraId="7C63475B" w14:textId="77777777" w:rsidR="00CF508A" w:rsidRPr="00765F94" w:rsidRDefault="00CF508A" w:rsidP="00CF508A">
            <w:pPr>
              <w:rPr>
                <w:rFonts w:ascii="Times New Roman" w:hAnsi="Times New Roman" w:cs="Times New Roman"/>
              </w:rPr>
            </w:pPr>
          </w:p>
          <w:p w14:paraId="60243F4B" w14:textId="5E4A1765" w:rsidR="00ED2754" w:rsidRPr="00765F94" w:rsidRDefault="00CD0890" w:rsidP="001A0BDC">
            <w:pPr>
              <w:pStyle w:val="Heading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4952AE" w:rsidRPr="00765F94">
              <w:rPr>
                <w:rFonts w:ascii="Times New Roman" w:hAnsi="Times New Roman" w:cs="Times New Roman"/>
                <w:sz w:val="20"/>
                <w:szCs w:val="20"/>
              </w:rPr>
              <w:t>IDYA NIKETAN HIGH SCHOOL</w:t>
            </w:r>
          </w:p>
          <w:p w14:paraId="2F7F5C3E" w14:textId="4FB08DED" w:rsidR="009B4AB2" w:rsidRPr="00765F94" w:rsidRDefault="00342A18" w:rsidP="000C2A83">
            <w:pPr>
              <w:pStyle w:val="Heading4"/>
              <w:spacing w:after="240"/>
              <w:ind w:left="360"/>
              <w:rPr>
                <w:rFonts w:ascii="Times New Roman" w:hAnsi="Times New Roman" w:cs="Times New Roman"/>
              </w:rPr>
            </w:pPr>
            <w:r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GPA</w:t>
            </w:r>
            <w:r w:rsidR="00ED2754"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– 9</w:t>
            </w:r>
            <w:r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.</w:t>
            </w:r>
            <w:r w:rsidR="00CD0890" w:rsidRPr="00765F94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5</w:t>
            </w:r>
          </w:p>
          <w:p w14:paraId="6A72D962" w14:textId="77777777" w:rsidR="00ED2754" w:rsidRPr="00765F94" w:rsidRDefault="00ED2754" w:rsidP="00897246">
            <w:pPr>
              <w:pStyle w:val="Heading2"/>
              <w:spacing w:after="240"/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  <w:t>projects</w:t>
            </w:r>
          </w:p>
          <w:p w14:paraId="59B11484" w14:textId="24081AF5" w:rsidR="001010E7" w:rsidRPr="00765F94" w:rsidRDefault="00E87D1E" w:rsidP="00DB7CAE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65F94">
              <w:rPr>
                <w:rFonts w:ascii="Times New Roman" w:hAnsi="Times New Roman" w:cs="Times New Roman"/>
                <w:b/>
                <w:bCs/>
                <w:sz w:val="22"/>
              </w:rPr>
              <w:t>Hospital Management System</w:t>
            </w:r>
            <w:r w:rsidR="0010700B" w:rsidRPr="00765F94">
              <w:rPr>
                <w:rFonts w:ascii="Times New Roman" w:hAnsi="Times New Roman" w:cs="Times New Roman"/>
                <w:sz w:val="22"/>
              </w:rPr>
              <w:t xml:space="preserve">: </w:t>
            </w:r>
          </w:p>
          <w:p w14:paraId="5483A382" w14:textId="13ED4674" w:rsidR="004D3E91" w:rsidRDefault="00B753CD" w:rsidP="00473AC4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2"/>
                <w:lang w:val="en-IN"/>
              </w:rPr>
            </w:pPr>
            <w:r w:rsidRPr="00765F94">
              <w:rPr>
                <w:rFonts w:ascii="Times New Roman" w:hAnsi="Times New Roman" w:cs="Times New Roman"/>
                <w:sz w:val="22"/>
                <w:lang w:val="en-IN"/>
              </w:rPr>
              <w:t xml:space="preserve">This is </w:t>
            </w:r>
            <w:r w:rsidR="00860F0F" w:rsidRPr="00860F0F">
              <w:rPr>
                <w:rFonts w:ascii="Times New Roman" w:hAnsi="Times New Roman" w:cs="Times New Roman"/>
                <w:sz w:val="22"/>
                <w:lang w:val="en-IN"/>
              </w:rPr>
              <w:t xml:space="preserve">Java </w:t>
            </w:r>
            <w:r w:rsidRPr="00765F94">
              <w:rPr>
                <w:rFonts w:ascii="Times New Roman" w:hAnsi="Times New Roman" w:cs="Times New Roman"/>
                <w:sz w:val="22"/>
                <w:lang w:val="en-IN"/>
              </w:rPr>
              <w:t xml:space="preserve">based </w:t>
            </w:r>
            <w:r w:rsidR="00860F0F" w:rsidRPr="00860F0F">
              <w:rPr>
                <w:rFonts w:ascii="Times New Roman" w:hAnsi="Times New Roman" w:cs="Times New Roman"/>
                <w:sz w:val="22"/>
                <w:lang w:val="en-IN"/>
              </w:rPr>
              <w:t xml:space="preserve">hospital appointment system collects details, </w:t>
            </w:r>
            <w:r w:rsidR="00F64D76" w:rsidRPr="00860F0F">
              <w:rPr>
                <w:rFonts w:ascii="Times New Roman" w:hAnsi="Times New Roman" w:cs="Times New Roman"/>
                <w:sz w:val="22"/>
                <w:lang w:val="en-IN"/>
              </w:rPr>
              <w:t>assigns</w:t>
            </w:r>
            <w:r w:rsidR="00F64D76">
              <w:rPr>
                <w:rFonts w:ascii="Times New Roman" w:hAnsi="Times New Roman" w:cs="Times New Roman"/>
                <w:sz w:val="22"/>
                <w:lang w:val="en-IN"/>
              </w:rPr>
              <w:t xml:space="preserve"> </w:t>
            </w:r>
            <w:r w:rsidR="00F64D76" w:rsidRPr="00860F0F">
              <w:rPr>
                <w:rFonts w:ascii="Times New Roman" w:hAnsi="Times New Roman" w:cs="Times New Roman"/>
                <w:sz w:val="22"/>
                <w:lang w:val="en-IN"/>
              </w:rPr>
              <w:t>doctors, schedules, and confirms bookings using conditionals and control flow.</w:t>
            </w:r>
          </w:p>
          <w:p w14:paraId="3C51BF1D" w14:textId="53A98EC0" w:rsidR="00ED2754" w:rsidRPr="00765F94" w:rsidRDefault="00ED2754" w:rsidP="00897246">
            <w:pPr>
              <w:pStyle w:val="Heading2"/>
              <w:spacing w:after="240"/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  <w:t>goals</w:t>
            </w:r>
          </w:p>
          <w:p w14:paraId="3FA610C7" w14:textId="289921F6" w:rsidR="00DA09A6" w:rsidRPr="00765F94" w:rsidRDefault="00ED2754" w:rsidP="00DB7CA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765F94">
              <w:rPr>
                <w:rFonts w:ascii="Times New Roman" w:hAnsi="Times New Roman" w:cs="Times New Roman"/>
                <w:b/>
                <w:bCs/>
                <w:sz w:val="22"/>
              </w:rPr>
              <w:t>SHORT-TERM GOAL</w:t>
            </w:r>
            <w:r w:rsidRPr="00765F94">
              <w:rPr>
                <w:rFonts w:ascii="Times New Roman" w:hAnsi="Times New Roman" w:cs="Times New Roman"/>
                <w:sz w:val="22"/>
              </w:rPr>
              <w:t>:</w:t>
            </w:r>
            <w:r w:rsidR="0091664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65F94">
              <w:rPr>
                <w:rFonts w:ascii="Times New Roman" w:hAnsi="Times New Roman" w:cs="Times New Roman"/>
                <w:sz w:val="22"/>
              </w:rPr>
              <w:t>Attaining leadership roles in the company.</w:t>
            </w:r>
          </w:p>
          <w:p w14:paraId="0E7786B1" w14:textId="499E14C7" w:rsidR="00ED2754" w:rsidRPr="00765F94" w:rsidRDefault="00ED2754" w:rsidP="00342A18">
            <w:pPr>
              <w:pStyle w:val="Heading4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65F94">
              <w:rPr>
                <w:rFonts w:ascii="Times New Roman" w:hAnsi="Times New Roman" w:cs="Times New Roman"/>
                <w:sz w:val="22"/>
              </w:rPr>
              <w:t xml:space="preserve">LONG-TERM GOAL: </w:t>
            </w:r>
            <w:r w:rsidRPr="00765F94">
              <w:rPr>
                <w:rFonts w:ascii="Times New Roman" w:hAnsi="Times New Roman" w:cs="Times New Roman"/>
                <w:b w:val="0"/>
                <w:bCs/>
                <w:sz w:val="22"/>
              </w:rPr>
              <w:t xml:space="preserve">To </w:t>
            </w:r>
            <w:r w:rsidR="00DB7CAE" w:rsidRPr="00765F94">
              <w:rPr>
                <w:rFonts w:ascii="Times New Roman" w:hAnsi="Times New Roman" w:cs="Times New Roman"/>
                <w:b w:val="0"/>
                <w:bCs/>
                <w:sz w:val="22"/>
              </w:rPr>
              <w:t>play a crucial role in major projects</w:t>
            </w:r>
            <w:r w:rsidR="00342A18" w:rsidRPr="00765F94">
              <w:rPr>
                <w:rFonts w:ascii="Times New Roman" w:hAnsi="Times New Roman" w:cs="Times New Roman"/>
                <w:b w:val="0"/>
                <w:bCs/>
                <w:sz w:val="22"/>
              </w:rPr>
              <w:t xml:space="preserve"> by utilizing my abilities to ensure their successful completion.</w:t>
            </w:r>
          </w:p>
          <w:p w14:paraId="1C0F9CE2" w14:textId="5FFFFF05" w:rsidR="00D07A8B" w:rsidRPr="00765F94" w:rsidRDefault="00D07A8B" w:rsidP="00D07A8B">
            <w:pPr>
              <w:pStyle w:val="Heading2"/>
              <w:spacing w:after="240"/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</w:pPr>
            <w:r w:rsidRPr="00765F94">
              <w:rPr>
                <w:rFonts w:ascii="Times New Roman" w:hAnsi="Times New Roman" w:cs="Times New Roman"/>
                <w:color w:val="548AB7" w:themeColor="accent1" w:themeShade="BF"/>
                <w:sz w:val="20"/>
                <w:szCs w:val="20"/>
              </w:rPr>
              <w:t>internships</w:t>
            </w:r>
          </w:p>
          <w:p w14:paraId="1A76F2A5" w14:textId="1E023EB4" w:rsidR="007901E6" w:rsidRPr="00765F94" w:rsidRDefault="007901E6" w:rsidP="007901E6">
            <w:pPr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</w:tbl>
    <w:p w14:paraId="17D2079C" w14:textId="333B8B06" w:rsidR="00592D36" w:rsidRPr="00765F94" w:rsidRDefault="00592D36" w:rsidP="00067E53">
      <w:pPr>
        <w:tabs>
          <w:tab w:val="left" w:pos="990"/>
        </w:tabs>
        <w:rPr>
          <w:rFonts w:ascii="Times New Roman" w:hAnsi="Times New Roman" w:cs="Times New Roman"/>
          <w:sz w:val="16"/>
          <w:szCs w:val="16"/>
        </w:rPr>
      </w:pPr>
    </w:p>
    <w:sectPr w:rsidR="00592D36" w:rsidRPr="00765F94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58699" w14:textId="77777777" w:rsidR="008008E7" w:rsidRDefault="008008E7" w:rsidP="000C45FF">
      <w:r>
        <w:separator/>
      </w:r>
    </w:p>
  </w:endnote>
  <w:endnote w:type="continuationSeparator" w:id="0">
    <w:p w14:paraId="07FE2F07" w14:textId="77777777" w:rsidR="008008E7" w:rsidRDefault="008008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51E03" w14:textId="77777777" w:rsidR="008008E7" w:rsidRDefault="008008E7" w:rsidP="000C45FF">
      <w:r>
        <w:separator/>
      </w:r>
    </w:p>
  </w:footnote>
  <w:footnote w:type="continuationSeparator" w:id="0">
    <w:p w14:paraId="12A3E877" w14:textId="77777777" w:rsidR="008008E7" w:rsidRDefault="008008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915C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DA5A20" wp14:editId="1FC057F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752"/>
    <w:multiLevelType w:val="hybridMultilevel"/>
    <w:tmpl w:val="67A229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8C8"/>
    <w:multiLevelType w:val="hybridMultilevel"/>
    <w:tmpl w:val="9A789E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445A3"/>
    <w:multiLevelType w:val="hybridMultilevel"/>
    <w:tmpl w:val="74F08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75CF7"/>
    <w:multiLevelType w:val="hybridMultilevel"/>
    <w:tmpl w:val="733E78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A7FD1"/>
    <w:multiLevelType w:val="hybridMultilevel"/>
    <w:tmpl w:val="D9809E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670D0"/>
    <w:multiLevelType w:val="hybridMultilevel"/>
    <w:tmpl w:val="4E98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4DA"/>
    <w:multiLevelType w:val="hybridMultilevel"/>
    <w:tmpl w:val="54C44C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C0288"/>
    <w:multiLevelType w:val="hybridMultilevel"/>
    <w:tmpl w:val="8E0CD4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4E01DB"/>
    <w:multiLevelType w:val="hybridMultilevel"/>
    <w:tmpl w:val="2CEA52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6915C4"/>
    <w:multiLevelType w:val="hybridMultilevel"/>
    <w:tmpl w:val="27BCAD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1129635">
    <w:abstractNumId w:val="7"/>
  </w:num>
  <w:num w:numId="2" w16cid:durableId="392698531">
    <w:abstractNumId w:val="3"/>
  </w:num>
  <w:num w:numId="3" w16cid:durableId="99302917">
    <w:abstractNumId w:val="0"/>
  </w:num>
  <w:num w:numId="4" w16cid:durableId="1540121453">
    <w:abstractNumId w:val="2"/>
  </w:num>
  <w:num w:numId="5" w16cid:durableId="949095191">
    <w:abstractNumId w:val="5"/>
  </w:num>
  <w:num w:numId="6" w16cid:durableId="1428889855">
    <w:abstractNumId w:val="8"/>
  </w:num>
  <w:num w:numId="7" w16cid:durableId="903107890">
    <w:abstractNumId w:val="6"/>
  </w:num>
  <w:num w:numId="8" w16cid:durableId="367682713">
    <w:abstractNumId w:val="4"/>
  </w:num>
  <w:num w:numId="9" w16cid:durableId="1960330540">
    <w:abstractNumId w:val="9"/>
  </w:num>
  <w:num w:numId="10" w16cid:durableId="23764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81"/>
    <w:rsid w:val="00036450"/>
    <w:rsid w:val="000445BE"/>
    <w:rsid w:val="0005465E"/>
    <w:rsid w:val="000612DE"/>
    <w:rsid w:val="00067E53"/>
    <w:rsid w:val="000708A2"/>
    <w:rsid w:val="00087CEB"/>
    <w:rsid w:val="00094499"/>
    <w:rsid w:val="000944AA"/>
    <w:rsid w:val="000A49C0"/>
    <w:rsid w:val="000B53DA"/>
    <w:rsid w:val="000C2A83"/>
    <w:rsid w:val="000C45FF"/>
    <w:rsid w:val="000E0084"/>
    <w:rsid w:val="000E3FD1"/>
    <w:rsid w:val="001010E7"/>
    <w:rsid w:val="0010700B"/>
    <w:rsid w:val="00112054"/>
    <w:rsid w:val="00120C1C"/>
    <w:rsid w:val="00126986"/>
    <w:rsid w:val="001317D8"/>
    <w:rsid w:val="00151B32"/>
    <w:rsid w:val="001525E1"/>
    <w:rsid w:val="0015556F"/>
    <w:rsid w:val="001768B3"/>
    <w:rsid w:val="00180329"/>
    <w:rsid w:val="0018109D"/>
    <w:rsid w:val="0018221A"/>
    <w:rsid w:val="0019001F"/>
    <w:rsid w:val="001A0BDC"/>
    <w:rsid w:val="001A74A5"/>
    <w:rsid w:val="001B2ABD"/>
    <w:rsid w:val="001D2C4A"/>
    <w:rsid w:val="001E0391"/>
    <w:rsid w:val="001E1759"/>
    <w:rsid w:val="001E4B66"/>
    <w:rsid w:val="001F1ECC"/>
    <w:rsid w:val="00210F69"/>
    <w:rsid w:val="00231C78"/>
    <w:rsid w:val="002400EB"/>
    <w:rsid w:val="00244299"/>
    <w:rsid w:val="00256CF7"/>
    <w:rsid w:val="00277BF2"/>
    <w:rsid w:val="00281EEA"/>
    <w:rsid w:val="00281FD5"/>
    <w:rsid w:val="00286A50"/>
    <w:rsid w:val="002A1831"/>
    <w:rsid w:val="002B1686"/>
    <w:rsid w:val="002B6D06"/>
    <w:rsid w:val="002C6FD3"/>
    <w:rsid w:val="002D7E38"/>
    <w:rsid w:val="00300374"/>
    <w:rsid w:val="0030481B"/>
    <w:rsid w:val="003156FC"/>
    <w:rsid w:val="003254B5"/>
    <w:rsid w:val="003254E5"/>
    <w:rsid w:val="003408E4"/>
    <w:rsid w:val="00342A18"/>
    <w:rsid w:val="00370EE3"/>
    <w:rsid w:val="0037121F"/>
    <w:rsid w:val="00382264"/>
    <w:rsid w:val="0038369A"/>
    <w:rsid w:val="00386DF6"/>
    <w:rsid w:val="003910D8"/>
    <w:rsid w:val="003A6B7D"/>
    <w:rsid w:val="003B06CA"/>
    <w:rsid w:val="003B6D1A"/>
    <w:rsid w:val="003D2AC2"/>
    <w:rsid w:val="003E6F80"/>
    <w:rsid w:val="003F0014"/>
    <w:rsid w:val="004071FC"/>
    <w:rsid w:val="00414AA7"/>
    <w:rsid w:val="004229B8"/>
    <w:rsid w:val="004428E7"/>
    <w:rsid w:val="00445947"/>
    <w:rsid w:val="004564A0"/>
    <w:rsid w:val="00466103"/>
    <w:rsid w:val="00473AC4"/>
    <w:rsid w:val="004813B3"/>
    <w:rsid w:val="004952AE"/>
    <w:rsid w:val="00496591"/>
    <w:rsid w:val="004A7915"/>
    <w:rsid w:val="004C63E4"/>
    <w:rsid w:val="004D3011"/>
    <w:rsid w:val="004D3E91"/>
    <w:rsid w:val="004E2882"/>
    <w:rsid w:val="004F094D"/>
    <w:rsid w:val="00505E63"/>
    <w:rsid w:val="00512770"/>
    <w:rsid w:val="005262AC"/>
    <w:rsid w:val="005464BC"/>
    <w:rsid w:val="0055222E"/>
    <w:rsid w:val="00592D36"/>
    <w:rsid w:val="005A6A13"/>
    <w:rsid w:val="005B212D"/>
    <w:rsid w:val="005C2638"/>
    <w:rsid w:val="005C32EB"/>
    <w:rsid w:val="005D1177"/>
    <w:rsid w:val="005E2595"/>
    <w:rsid w:val="005E39D5"/>
    <w:rsid w:val="005E6C62"/>
    <w:rsid w:val="005E7F88"/>
    <w:rsid w:val="005F5459"/>
    <w:rsid w:val="005F633A"/>
    <w:rsid w:val="00600670"/>
    <w:rsid w:val="0060125B"/>
    <w:rsid w:val="0061204A"/>
    <w:rsid w:val="0062123A"/>
    <w:rsid w:val="00645655"/>
    <w:rsid w:val="00646E75"/>
    <w:rsid w:val="00650346"/>
    <w:rsid w:val="00654117"/>
    <w:rsid w:val="006771D0"/>
    <w:rsid w:val="006935DF"/>
    <w:rsid w:val="006B0480"/>
    <w:rsid w:val="006C3F70"/>
    <w:rsid w:val="00700DF1"/>
    <w:rsid w:val="0070400C"/>
    <w:rsid w:val="0071442F"/>
    <w:rsid w:val="00715FCB"/>
    <w:rsid w:val="00732930"/>
    <w:rsid w:val="0074090C"/>
    <w:rsid w:val="00741438"/>
    <w:rsid w:val="00743101"/>
    <w:rsid w:val="0074453F"/>
    <w:rsid w:val="00764C9F"/>
    <w:rsid w:val="00765F94"/>
    <w:rsid w:val="00776615"/>
    <w:rsid w:val="00776A22"/>
    <w:rsid w:val="007775E1"/>
    <w:rsid w:val="007867A0"/>
    <w:rsid w:val="007901E6"/>
    <w:rsid w:val="007927F5"/>
    <w:rsid w:val="007B3B6D"/>
    <w:rsid w:val="007B643D"/>
    <w:rsid w:val="007C3A2A"/>
    <w:rsid w:val="007C7E92"/>
    <w:rsid w:val="007F07FC"/>
    <w:rsid w:val="008008E7"/>
    <w:rsid w:val="00802CA0"/>
    <w:rsid w:val="0083454A"/>
    <w:rsid w:val="00845FA8"/>
    <w:rsid w:val="00860F0F"/>
    <w:rsid w:val="00863FEB"/>
    <w:rsid w:val="00864A97"/>
    <w:rsid w:val="00870EB0"/>
    <w:rsid w:val="00874E6D"/>
    <w:rsid w:val="00895C7D"/>
    <w:rsid w:val="00897246"/>
    <w:rsid w:val="008A4E80"/>
    <w:rsid w:val="008B5077"/>
    <w:rsid w:val="008B6601"/>
    <w:rsid w:val="008C2B91"/>
    <w:rsid w:val="008D381B"/>
    <w:rsid w:val="008E0174"/>
    <w:rsid w:val="008F4981"/>
    <w:rsid w:val="008F507B"/>
    <w:rsid w:val="008F568F"/>
    <w:rsid w:val="0091664E"/>
    <w:rsid w:val="009260CD"/>
    <w:rsid w:val="00940A66"/>
    <w:rsid w:val="00952C25"/>
    <w:rsid w:val="0097606B"/>
    <w:rsid w:val="009862B1"/>
    <w:rsid w:val="009A1C92"/>
    <w:rsid w:val="009B0013"/>
    <w:rsid w:val="009B4AB2"/>
    <w:rsid w:val="009F4FF4"/>
    <w:rsid w:val="009F57D8"/>
    <w:rsid w:val="009F6FE8"/>
    <w:rsid w:val="00A14097"/>
    <w:rsid w:val="00A1737C"/>
    <w:rsid w:val="00A2118D"/>
    <w:rsid w:val="00A516B8"/>
    <w:rsid w:val="00A56D67"/>
    <w:rsid w:val="00A63117"/>
    <w:rsid w:val="00A66280"/>
    <w:rsid w:val="00A75D19"/>
    <w:rsid w:val="00A81AE4"/>
    <w:rsid w:val="00A867B1"/>
    <w:rsid w:val="00AC0119"/>
    <w:rsid w:val="00AD0A50"/>
    <w:rsid w:val="00AD76E2"/>
    <w:rsid w:val="00B040C6"/>
    <w:rsid w:val="00B0423F"/>
    <w:rsid w:val="00B0567D"/>
    <w:rsid w:val="00B20152"/>
    <w:rsid w:val="00B24519"/>
    <w:rsid w:val="00B359E4"/>
    <w:rsid w:val="00B51E90"/>
    <w:rsid w:val="00B57D98"/>
    <w:rsid w:val="00B60C5A"/>
    <w:rsid w:val="00B70850"/>
    <w:rsid w:val="00B74C7E"/>
    <w:rsid w:val="00B753CD"/>
    <w:rsid w:val="00B81940"/>
    <w:rsid w:val="00B865D4"/>
    <w:rsid w:val="00BA3433"/>
    <w:rsid w:val="00BA783B"/>
    <w:rsid w:val="00BB17FF"/>
    <w:rsid w:val="00BB522E"/>
    <w:rsid w:val="00BF1B0E"/>
    <w:rsid w:val="00C066B6"/>
    <w:rsid w:val="00C24F70"/>
    <w:rsid w:val="00C374A4"/>
    <w:rsid w:val="00C37BA1"/>
    <w:rsid w:val="00C4674C"/>
    <w:rsid w:val="00C506CF"/>
    <w:rsid w:val="00C57162"/>
    <w:rsid w:val="00C72BED"/>
    <w:rsid w:val="00C872C1"/>
    <w:rsid w:val="00C911E7"/>
    <w:rsid w:val="00C9578B"/>
    <w:rsid w:val="00CB0055"/>
    <w:rsid w:val="00CB2CA8"/>
    <w:rsid w:val="00CD0890"/>
    <w:rsid w:val="00CD46D4"/>
    <w:rsid w:val="00CD4FBF"/>
    <w:rsid w:val="00CD5FA5"/>
    <w:rsid w:val="00CD68A6"/>
    <w:rsid w:val="00CF508A"/>
    <w:rsid w:val="00CF6981"/>
    <w:rsid w:val="00D07A8B"/>
    <w:rsid w:val="00D1309A"/>
    <w:rsid w:val="00D2522B"/>
    <w:rsid w:val="00D32531"/>
    <w:rsid w:val="00D422DE"/>
    <w:rsid w:val="00D50829"/>
    <w:rsid w:val="00D5459D"/>
    <w:rsid w:val="00D906EA"/>
    <w:rsid w:val="00DA09A6"/>
    <w:rsid w:val="00DA1F4D"/>
    <w:rsid w:val="00DB7CAE"/>
    <w:rsid w:val="00DC4153"/>
    <w:rsid w:val="00DD172A"/>
    <w:rsid w:val="00E152FD"/>
    <w:rsid w:val="00E25A26"/>
    <w:rsid w:val="00E34989"/>
    <w:rsid w:val="00E42049"/>
    <w:rsid w:val="00E4381A"/>
    <w:rsid w:val="00E50D5B"/>
    <w:rsid w:val="00E55D74"/>
    <w:rsid w:val="00E654E5"/>
    <w:rsid w:val="00E73781"/>
    <w:rsid w:val="00E87D1E"/>
    <w:rsid w:val="00E9388E"/>
    <w:rsid w:val="00EA19B0"/>
    <w:rsid w:val="00EC0190"/>
    <w:rsid w:val="00EC55A4"/>
    <w:rsid w:val="00EC5CCF"/>
    <w:rsid w:val="00ED2754"/>
    <w:rsid w:val="00EF08D3"/>
    <w:rsid w:val="00F4270D"/>
    <w:rsid w:val="00F53CBE"/>
    <w:rsid w:val="00F5626A"/>
    <w:rsid w:val="00F60274"/>
    <w:rsid w:val="00F61420"/>
    <w:rsid w:val="00F646EC"/>
    <w:rsid w:val="00F64D76"/>
    <w:rsid w:val="00F73982"/>
    <w:rsid w:val="00F77FB9"/>
    <w:rsid w:val="00FA60FA"/>
    <w:rsid w:val="00FB068F"/>
    <w:rsid w:val="00FD29E0"/>
    <w:rsid w:val="00FE5DDB"/>
    <w:rsid w:val="00FF27A2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1F98A"/>
  <w14:defaultImageDpi w14:val="32767"/>
  <w15:chartTrackingRefBased/>
  <w15:docId w15:val="{FB3CABF3-43D8-461B-95EB-0C213703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7414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5FA5"/>
    <w:rPr>
      <w:b/>
      <w:bCs/>
    </w:rPr>
  </w:style>
  <w:style w:type="character" w:customStyle="1" w:styleId="vanity-namedomain">
    <w:name w:val="vanity-name__domain"/>
    <w:basedOn w:val="DefaultParagraphFont"/>
    <w:rsid w:val="00CF6981"/>
  </w:style>
  <w:style w:type="character" w:customStyle="1" w:styleId="break-words">
    <w:name w:val="break-words"/>
    <w:basedOn w:val="DefaultParagraphFont"/>
    <w:rsid w:val="00CF6981"/>
  </w:style>
  <w:style w:type="character" w:styleId="FollowedHyperlink">
    <w:name w:val="FollowedHyperlink"/>
    <w:basedOn w:val="DefaultParagraphFont"/>
    <w:uiPriority w:val="99"/>
    <w:semiHidden/>
    <w:unhideWhenUsed/>
    <w:rsid w:val="008C2B9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vramana2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ked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%20Tej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1437D2A60E4A38BA3A8CFD304C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A4927-AF6C-4CBB-B971-063E8E361256}"/>
      </w:docPartPr>
      <w:docPartBody>
        <w:p w:rsidR="00A91660" w:rsidRDefault="00EA1574" w:rsidP="00EA1574">
          <w:pPr>
            <w:pStyle w:val="301437D2A60E4A38BA3A8CFD304CD2BC"/>
          </w:pPr>
          <w:r w:rsidRPr="00D5459D">
            <w:t>Profile</w:t>
          </w:r>
        </w:p>
      </w:docPartBody>
    </w:docPart>
    <w:docPart>
      <w:docPartPr>
        <w:name w:val="F88D3242DA6C4294BA05D5152D73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BF9AB-FAE4-4D04-B523-E5F3D658B89C}"/>
      </w:docPartPr>
      <w:docPartBody>
        <w:p w:rsidR="00A91660" w:rsidRDefault="00EA1574" w:rsidP="00EA1574">
          <w:pPr>
            <w:pStyle w:val="F88D3242DA6C4294BA05D5152D73E127"/>
          </w:pPr>
          <w:r w:rsidRPr="00CB0055">
            <w:t>Hobbies</w:t>
          </w:r>
        </w:p>
      </w:docPartBody>
    </w:docPart>
    <w:docPart>
      <w:docPartPr>
        <w:name w:val="24A1034C9EE14104A3AC3D33A52E7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EA99-BA96-4354-8CF5-06DEA3BCCB0C}"/>
      </w:docPartPr>
      <w:docPartBody>
        <w:p w:rsidR="00A91660" w:rsidRDefault="00EA1574" w:rsidP="00EA1574">
          <w:pPr>
            <w:pStyle w:val="24A1034C9EE14104A3AC3D33A52E7B87"/>
          </w:pPr>
          <w:r w:rsidRPr="00CB0055">
            <w:t>Contact</w:t>
          </w:r>
        </w:p>
      </w:docPartBody>
    </w:docPart>
    <w:docPart>
      <w:docPartPr>
        <w:name w:val="D224C77A19C24C7FB46FE4A40D23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73C4-95FB-4BD5-9C1E-77D62B5032BC}"/>
      </w:docPartPr>
      <w:docPartBody>
        <w:p w:rsidR="00A91660" w:rsidRDefault="00EA1574" w:rsidP="00EA1574">
          <w:pPr>
            <w:pStyle w:val="D224C77A19C24C7FB46FE4A40D23B2FA"/>
          </w:pPr>
          <w:r w:rsidRPr="004D3011">
            <w:t>PHONE:</w:t>
          </w:r>
        </w:p>
      </w:docPartBody>
    </w:docPart>
    <w:docPart>
      <w:docPartPr>
        <w:name w:val="B2637EC5054F41C186AF0AB17966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CB03E-9C2D-4C25-A59F-90A1D636817D}"/>
      </w:docPartPr>
      <w:docPartBody>
        <w:p w:rsidR="00A91660" w:rsidRDefault="00EA1574" w:rsidP="00EA1574">
          <w:pPr>
            <w:pStyle w:val="B2637EC5054F41C186AF0AB1796684D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16"/>
    <w:rsid w:val="00011643"/>
    <w:rsid w:val="000445BE"/>
    <w:rsid w:val="000B431A"/>
    <w:rsid w:val="001025A0"/>
    <w:rsid w:val="00120C1C"/>
    <w:rsid w:val="001A2B16"/>
    <w:rsid w:val="00233C5C"/>
    <w:rsid w:val="002935A6"/>
    <w:rsid w:val="002B2119"/>
    <w:rsid w:val="002C3417"/>
    <w:rsid w:val="002C37D3"/>
    <w:rsid w:val="0033759E"/>
    <w:rsid w:val="003D34B4"/>
    <w:rsid w:val="00473B6A"/>
    <w:rsid w:val="005827EC"/>
    <w:rsid w:val="00590860"/>
    <w:rsid w:val="005A2F93"/>
    <w:rsid w:val="005C32EB"/>
    <w:rsid w:val="00657836"/>
    <w:rsid w:val="00716E00"/>
    <w:rsid w:val="0074090C"/>
    <w:rsid w:val="00752ECB"/>
    <w:rsid w:val="00763697"/>
    <w:rsid w:val="0079173A"/>
    <w:rsid w:val="008010FB"/>
    <w:rsid w:val="00877E9E"/>
    <w:rsid w:val="0089543C"/>
    <w:rsid w:val="009143B5"/>
    <w:rsid w:val="00927EF5"/>
    <w:rsid w:val="00A26338"/>
    <w:rsid w:val="00A36F10"/>
    <w:rsid w:val="00A85523"/>
    <w:rsid w:val="00A91660"/>
    <w:rsid w:val="00B865D4"/>
    <w:rsid w:val="00BA783B"/>
    <w:rsid w:val="00C872C1"/>
    <w:rsid w:val="00D1309A"/>
    <w:rsid w:val="00D32531"/>
    <w:rsid w:val="00D459DB"/>
    <w:rsid w:val="00DC71D8"/>
    <w:rsid w:val="00EA0563"/>
    <w:rsid w:val="00EA1574"/>
    <w:rsid w:val="00F305F0"/>
    <w:rsid w:val="00F4270D"/>
    <w:rsid w:val="00F762D4"/>
    <w:rsid w:val="00F851C4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F121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216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216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301437D2A60E4A38BA3A8CFD304CD2BC">
    <w:name w:val="301437D2A60E4A38BA3A8CFD304CD2BC"/>
    <w:rsid w:val="00EA1574"/>
  </w:style>
  <w:style w:type="paragraph" w:customStyle="1" w:styleId="F88D3242DA6C4294BA05D5152D73E127">
    <w:name w:val="F88D3242DA6C4294BA05D5152D73E127"/>
    <w:rsid w:val="00EA1574"/>
  </w:style>
  <w:style w:type="paragraph" w:customStyle="1" w:styleId="24A1034C9EE14104A3AC3D33A52E7B87">
    <w:name w:val="24A1034C9EE14104A3AC3D33A52E7B87"/>
    <w:rsid w:val="00EA1574"/>
  </w:style>
  <w:style w:type="paragraph" w:customStyle="1" w:styleId="D224C77A19C24C7FB46FE4A40D23B2FA">
    <w:name w:val="D224C77A19C24C7FB46FE4A40D23B2FA"/>
    <w:rsid w:val="00EA1574"/>
  </w:style>
  <w:style w:type="paragraph" w:customStyle="1" w:styleId="B2637EC5054F41C186AF0AB1796684D2">
    <w:name w:val="B2637EC5054F41C186AF0AB1796684D2"/>
    <w:rsid w:val="00EA1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114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 kalakota</dc:creator>
  <cp:keywords/>
  <dc:description/>
  <cp:lastModifiedBy>venkat ramana kalakota</cp:lastModifiedBy>
  <cp:revision>88</cp:revision>
  <dcterms:created xsi:type="dcterms:W3CDTF">2024-07-31T14:45:00Z</dcterms:created>
  <dcterms:modified xsi:type="dcterms:W3CDTF">2025-01-30T07:24:00Z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53fa40c9ce47fa9157fd0da1c7aa0c4a0b30c3d0a05d7434ec4b196229d37252</vt:lpwstr>
  </property>
</Properties>
</file>